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9CFF9" w14:textId="77777777" w:rsidR="00B9474B" w:rsidRDefault="003653E8" w:rsidP="00AC742C">
      <w:pPr>
        <w:pStyle w:val="Heading1"/>
      </w:pPr>
      <w:r>
        <w:t>Programming question</w:t>
      </w:r>
      <w:r w:rsidR="00E32BC3">
        <w:t>.</w:t>
      </w:r>
    </w:p>
    <w:p w14:paraId="3FD100F8" w14:textId="77777777" w:rsidR="00811DDC" w:rsidRDefault="00811DDC" w:rsidP="00811DDC">
      <w:r>
        <w:t>Given a set of 10 random positive integers (in range 1-100), write a code to concatenate the integers in such a way that the concatenation of the numbers gives the smallest possible integer.</w:t>
      </w:r>
    </w:p>
    <w:p w14:paraId="501EFF96" w14:textId="77777777" w:rsidR="00811DDC" w:rsidRDefault="00811DDC" w:rsidP="00811DDC">
      <w:r>
        <w:t xml:space="preserve">Show us original list of integers and smallest number. </w:t>
      </w:r>
    </w:p>
    <w:p w14:paraId="504000FF" w14:textId="77777777" w:rsidR="00811DDC" w:rsidRDefault="00811DDC" w:rsidP="00811DDC"/>
    <w:p w14:paraId="427318DE" w14:textId="77777777" w:rsidR="00811DDC" w:rsidRDefault="00811DDC" w:rsidP="00811DDC">
      <w:r>
        <w:t>Example:</w:t>
      </w:r>
    </w:p>
    <w:p w14:paraId="548DDB82" w14:textId="77777777" w:rsidR="00811DDC" w:rsidRDefault="00811DDC" w:rsidP="00811DDC">
      <w:r>
        <w:t>List: 78, 52, 5, 98, 42, 21, 9, 67, 18, 6</w:t>
      </w:r>
    </w:p>
    <w:p w14:paraId="612AE26A" w14:textId="77777777" w:rsidR="00811DDC" w:rsidRDefault="00811DDC" w:rsidP="00811DDC">
      <w:r>
        <w:t xml:space="preserve">Smallest number : </w:t>
      </w:r>
    </w:p>
    <w:p w14:paraId="0EA2BE65" w14:textId="453CF4B1" w:rsidR="00AC742C" w:rsidRPr="00AC742C" w:rsidRDefault="00811DDC" w:rsidP="009F174A">
      <w:r>
        <w:t>18214252566778989</w:t>
      </w:r>
      <w:bookmarkStart w:id="0" w:name="_GoBack"/>
      <w:bookmarkEnd w:id="0"/>
    </w:p>
    <w:sectPr w:rsidR="00AC742C" w:rsidRPr="00AC742C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F668B" w14:textId="77777777" w:rsidR="00E32BC3" w:rsidRDefault="00E32BC3">
      <w:r>
        <w:separator/>
      </w:r>
    </w:p>
    <w:p w14:paraId="750D96CB" w14:textId="77777777" w:rsidR="00E32BC3" w:rsidRDefault="00E32BC3"/>
  </w:endnote>
  <w:endnote w:type="continuationSeparator" w:id="0">
    <w:p w14:paraId="4405AF40" w14:textId="77777777" w:rsidR="00E32BC3" w:rsidRDefault="00E32BC3">
      <w:r>
        <w:continuationSeparator/>
      </w:r>
    </w:p>
    <w:p w14:paraId="29210391" w14:textId="77777777" w:rsidR="00E32BC3" w:rsidRDefault="00E32B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F7128" w14:textId="77777777" w:rsidR="00B9474B" w:rsidRDefault="00E32BC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F3876" w14:textId="77777777" w:rsidR="00E32BC3" w:rsidRDefault="00E32BC3">
      <w:r>
        <w:separator/>
      </w:r>
    </w:p>
    <w:p w14:paraId="06E5C7E9" w14:textId="77777777" w:rsidR="00E32BC3" w:rsidRDefault="00E32BC3"/>
  </w:footnote>
  <w:footnote w:type="continuationSeparator" w:id="0">
    <w:p w14:paraId="1237B22E" w14:textId="77777777" w:rsidR="00E32BC3" w:rsidRDefault="00E32BC3">
      <w:r>
        <w:continuationSeparator/>
      </w:r>
    </w:p>
    <w:p w14:paraId="7DBB5404" w14:textId="77777777" w:rsidR="00E32BC3" w:rsidRDefault="00E32B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6E7C22"/>
    <w:multiLevelType w:val="hybridMultilevel"/>
    <w:tmpl w:val="FF98F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35D88"/>
    <w:multiLevelType w:val="hybridMultilevel"/>
    <w:tmpl w:val="01A0B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E8"/>
    <w:rsid w:val="003653E8"/>
    <w:rsid w:val="007B09F7"/>
    <w:rsid w:val="00811DDC"/>
    <w:rsid w:val="00860284"/>
    <w:rsid w:val="009F174A"/>
    <w:rsid w:val="00AC742C"/>
    <w:rsid w:val="00B9474B"/>
    <w:rsid w:val="00DD274C"/>
    <w:rsid w:val="00E3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60B11"/>
  <w15:chartTrackingRefBased/>
  <w15:docId w15:val="{5A594D79-ACAA-C44A-AB0A-992838A7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AC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1B49C6E-CC29-D14F-997F-CA600F8050CD%7dtf5000205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00"/>
    <w:rsid w:val="0091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A7163A6759994CA588BB234E9656A9">
    <w:name w:val="FFA7163A6759994CA588BB234E9656A9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1A9C9956567E934EA289AD33A698126C">
    <w:name w:val="1A9C9956567E934EA289AD33A69812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{41B49C6E-CC29-D14F-997F-CA600F8050CD}tf50002051.dotx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mendoncaroland99@gmail.com</dc:creator>
  <cp:keywords/>
  <dc:description/>
  <cp:lastModifiedBy>mendoncaroland99@gmail.com</cp:lastModifiedBy>
  <cp:revision>2</cp:revision>
  <dcterms:created xsi:type="dcterms:W3CDTF">2018-08-08T12:28:00Z</dcterms:created>
  <dcterms:modified xsi:type="dcterms:W3CDTF">2018-08-08T12:28:00Z</dcterms:modified>
</cp:coreProperties>
</file>