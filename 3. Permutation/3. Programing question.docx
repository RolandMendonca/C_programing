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93" w:rsidRDefault="00C340F0" w14:paraId="4FEDD52B" w14:textId="77777777" w14:noSpellErr="1">
      <w:pPr>
        <w:pStyle w:val="Heading1"/>
      </w:pPr>
      <w:r w:rsidR="011DB814">
        <w:rPr/>
        <w:t>C program 3</w:t>
      </w:r>
    </w:p>
    <w:p w:rsidRPr="00907483" w:rsidR="00907483" w:rsidP="011DB814" w:rsidRDefault="00907483" w14:paraId="25420FD0" w14:textId="77777777">
      <w:pPr>
        <w:pStyle w:val="ListBullet"/>
        <w:numPr>
          <w:numId w:val="0"/>
        </w:numPr>
        <w:rPr>
          <w:rFonts w:ascii="Calibri," w:hAnsi="Calibri," w:eastAsia="Calibri," w:cs="Calibri,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</w:pPr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 xml:space="preserve">A </w:t>
      </w:r>
      <w:proofErr w:type="spellStart"/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>permutable</w:t>
      </w:r>
      <w:proofErr w:type="spellEnd"/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 xml:space="preserve"> prime is a prime number of two or more digits that remains prime with every possible rearrangement of the digits.</w:t>
      </w:r>
    </w:p>
    <w:p w:rsidRPr="00907483" w:rsidR="00907483" w:rsidP="00907483" w:rsidRDefault="00907483" w14:paraId="72656C43" w14:textId="77777777">
      <w:pPr>
        <w:pStyle w:val="ListBullet"/>
        <w:numPr>
          <w:ilvl w:val="0"/>
          <w:numId w:val="0"/>
        </w:numPr>
        <w:rPr>
          <w:rFonts w:asciiTheme="majorHAnsi" w:hAnsiTheme="majorHAnsi" w:eastAsiaTheme="majorEastAsia" w:cstheme="majorBidi"/>
          <w:b/>
          <w:color w:val="7F7F7F" w:themeColor="text1" w:themeTint="80"/>
          <w:szCs w:val="26"/>
        </w:rPr>
      </w:pPr>
    </w:p>
    <w:p w:rsidRPr="00907483" w:rsidR="00907483" w:rsidP="011DB814" w:rsidRDefault="00907483" w14:paraId="37F72E0B" w14:textId="77777777" w14:noSpellErr="1">
      <w:pPr>
        <w:pStyle w:val="ListBullet"/>
        <w:numPr>
          <w:numId w:val="0"/>
        </w:numPr>
        <w:rPr>
          <w:rFonts w:ascii="Calibri," w:hAnsi="Calibri," w:eastAsia="Calibri," w:cs="Calibri,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</w:pPr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>For example:</w:t>
      </w:r>
    </w:p>
    <w:p w:rsidRPr="00907483" w:rsidR="00907483" w:rsidP="011DB814" w:rsidRDefault="00907483" w14:paraId="20AE1E76" w14:textId="77777777" w14:noSpellErr="1">
      <w:pPr>
        <w:pStyle w:val="ListBullet"/>
        <w:numPr>
          <w:numId w:val="0"/>
        </w:numPr>
        <w:rPr>
          <w:rFonts w:ascii="Calibri," w:hAnsi="Calibri," w:eastAsia="Calibri," w:cs="Calibri,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</w:pPr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>Input: 79</w:t>
      </w:r>
    </w:p>
    <w:p w:rsidRPr="00907483" w:rsidR="00907483" w:rsidP="011DB814" w:rsidRDefault="00907483" w14:paraId="52D34CC3" w14:textId="77777777" w14:noSpellErr="1">
      <w:pPr>
        <w:pStyle w:val="ListBullet"/>
        <w:numPr>
          <w:numId w:val="0"/>
        </w:numPr>
        <w:rPr>
          <w:rFonts w:ascii="Calibri," w:hAnsi="Calibri," w:eastAsia="Calibri," w:cs="Calibri,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</w:pPr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>Output: true (79 and 97 are both primes)</w:t>
      </w:r>
    </w:p>
    <w:p w:rsidRPr="00907483" w:rsidR="00907483" w:rsidP="00907483" w:rsidRDefault="00907483" w14:paraId="0F34C203" w14:textId="77777777">
      <w:pPr>
        <w:pStyle w:val="ListBullet"/>
        <w:numPr>
          <w:ilvl w:val="0"/>
          <w:numId w:val="0"/>
        </w:numPr>
        <w:rPr>
          <w:rFonts w:asciiTheme="majorHAnsi" w:hAnsiTheme="majorHAnsi" w:eastAsiaTheme="majorEastAsia" w:cstheme="majorBidi"/>
          <w:b/>
          <w:color w:val="7F7F7F" w:themeColor="text1" w:themeTint="80"/>
          <w:szCs w:val="26"/>
        </w:rPr>
      </w:pPr>
    </w:p>
    <w:p w:rsidRPr="00907483" w:rsidR="00907483" w:rsidP="011DB814" w:rsidRDefault="00907483" w14:paraId="7603B984" w14:textId="77777777" w14:noSpellErr="1">
      <w:pPr>
        <w:pStyle w:val="ListBullet"/>
        <w:numPr>
          <w:numId w:val="0"/>
        </w:numPr>
        <w:rPr>
          <w:rFonts w:ascii="Calibri," w:hAnsi="Calibri," w:eastAsia="Calibri," w:cs="Calibri,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</w:pPr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>Input: 127</w:t>
      </w:r>
    </w:p>
    <w:p w:rsidRPr="00907483" w:rsidR="00907483" w:rsidP="011DB814" w:rsidRDefault="00907483" w14:paraId="07F0E149" w14:textId="77777777" w14:noSpellErr="1">
      <w:pPr>
        <w:pStyle w:val="ListBullet"/>
        <w:numPr>
          <w:numId w:val="0"/>
        </w:numPr>
        <w:rPr>
          <w:rFonts w:ascii="Calibri," w:hAnsi="Calibri," w:eastAsia="Calibri," w:cs="Calibri,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</w:pPr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>Output: false</w:t>
      </w:r>
      <w:bookmarkStart w:name="_GoBack" w:id="0"/>
      <w:bookmarkEnd w:id="0"/>
    </w:p>
    <w:p w:rsidRPr="00907483" w:rsidR="00907483" w:rsidP="00907483" w:rsidRDefault="00907483" w14:paraId="3EFF6963" w14:textId="77777777">
      <w:pPr>
        <w:pStyle w:val="ListBullet"/>
        <w:numPr>
          <w:ilvl w:val="0"/>
          <w:numId w:val="0"/>
        </w:numPr>
        <w:rPr>
          <w:rFonts w:asciiTheme="majorHAnsi" w:hAnsiTheme="majorHAnsi" w:eastAsiaTheme="majorEastAsia" w:cstheme="majorBidi"/>
          <w:b/>
          <w:color w:val="7F7F7F" w:themeColor="text1" w:themeTint="80"/>
          <w:szCs w:val="26"/>
        </w:rPr>
      </w:pPr>
    </w:p>
    <w:p w:rsidRPr="00907483" w:rsidR="00907483" w:rsidP="011DB814" w:rsidRDefault="00907483" w14:paraId="677AD9D2" w14:textId="77777777" w14:noSpellErr="1">
      <w:pPr>
        <w:pStyle w:val="ListBullet"/>
        <w:numPr>
          <w:numId w:val="0"/>
        </w:numPr>
        <w:rPr>
          <w:rFonts w:ascii="Calibri," w:hAnsi="Calibri," w:eastAsia="Calibri," w:cs="Calibri,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</w:pPr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>Input: 337</w:t>
      </w:r>
    </w:p>
    <w:p w:rsidRPr="00907483" w:rsidR="00907483" w:rsidP="011DB814" w:rsidRDefault="00907483" w14:paraId="6F034BD7" w14:textId="77777777" w14:noSpellErr="1">
      <w:pPr>
        <w:pStyle w:val="ListBullet"/>
        <w:numPr>
          <w:numId w:val="0"/>
        </w:numPr>
        <w:rPr>
          <w:rFonts w:ascii="Calibri," w:hAnsi="Calibri," w:eastAsia="Calibri," w:cs="Calibri,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</w:pPr>
      <w:r w:rsidRPr="011DB814" w:rsidR="011DB81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F7F7F" w:themeColor="background1" w:themeTint="FF" w:themeShade="7F"/>
        </w:rPr>
        <w:t>Output: true (337, 373 and 733 are primes)</w:t>
      </w:r>
    </w:p>
    <w:p w:rsidRPr="00907483" w:rsidR="00907483" w:rsidP="00907483" w:rsidRDefault="00907483" w14:paraId="6C816F4A" w14:textId="77777777">
      <w:pPr>
        <w:pStyle w:val="ListBullet"/>
        <w:numPr>
          <w:ilvl w:val="0"/>
          <w:numId w:val="0"/>
        </w:numPr>
        <w:rPr>
          <w:rFonts w:asciiTheme="majorHAnsi" w:hAnsiTheme="majorHAnsi" w:eastAsiaTheme="majorEastAsia" w:cstheme="majorBidi"/>
          <w:b/>
          <w:color w:val="7F7F7F" w:themeColor="text1" w:themeTint="80"/>
          <w:szCs w:val="26"/>
        </w:rPr>
      </w:pPr>
    </w:p>
    <w:p w:rsidR="007D3893" w:rsidP="00907483" w:rsidRDefault="00907483" w14:paraId="14E072C5" w14:textId="3C975136">
      <w:pPr>
        <w:pStyle w:val="ListBullet"/>
        <w:numPr>
          <w:numId w:val="0"/>
        </w:numPr>
      </w:pPr>
      <w:r w:rsidR="011DB814">
        <w:rPr/>
        <w:t xml:space="preserve">Write a program to check if the user input is a </w:t>
      </w:r>
      <w:proofErr w:type="spellStart"/>
      <w:r w:rsidR="011DB814">
        <w:rPr/>
        <w:t>permutable</w:t>
      </w:r>
      <w:proofErr w:type="spellEnd"/>
      <w:r w:rsidR="011DB814">
        <w:rPr/>
        <w:t xml:space="preserve"> prime or not.</w:t>
      </w:r>
      <w:r w:rsidR="011DB814">
        <w:rPr/>
        <w:t>.</w:t>
      </w:r>
    </w:p>
    <w:sectPr w:rsidR="007D3893">
      <w:footerReference w:type="default" r:id="rId7"/>
      <w:pgSz w:w="11907" w:h="16839" w:orient="portrait"/>
      <w:pgMar w:top="720" w:right="1440" w:bottom="1800" w:left="1440" w:header="720" w:footer="720" w:gutter="0"/>
      <w:cols w:space="720"/>
      <w:titlePg/>
      <w:docGrid w:linePitch="360"/>
      <w:headerReference w:type="default" r:id="R771d5669076a450e"/>
      <w:headerReference w:type="first" r:id="Rf089af3154a349ca"/>
      <w:footerReference w:type="first" r:id="Rc4d534cfdda344b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7BF" w:rsidRDefault="002877BF" w14:paraId="76C62E80" w14:textId="77777777">
      <w:r>
        <w:separator/>
      </w:r>
    </w:p>
    <w:p w:rsidR="002877BF" w:rsidRDefault="002877BF" w14:paraId="2BF2E3F4" w14:textId="77777777"/>
  </w:endnote>
  <w:endnote w:type="continuationSeparator" w:id="0">
    <w:p w:rsidR="002877BF" w:rsidRDefault="002877BF" w14:paraId="01F1BF2C" w14:textId="77777777">
      <w:r>
        <w:continuationSeparator/>
      </w:r>
    </w:p>
    <w:p w:rsidR="002877BF" w:rsidRDefault="002877BF" w14:paraId="323F9AF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893" w:rsidRDefault="002877BF" w14:paraId="44E604FB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11DB814" w:rsidTr="011DB814" w14:paraId="31BABDE2">
      <w:tc>
        <w:tcPr>
          <w:tcW w:w="3009" w:type="dxa"/>
          <w:tcMar/>
        </w:tcPr>
        <w:p w:rsidR="011DB814" w:rsidP="011DB814" w:rsidRDefault="011DB814" w14:paraId="4551BF21" w14:textId="2B7470B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11DB814" w:rsidP="011DB814" w:rsidRDefault="011DB814" w14:paraId="192C2846" w14:textId="26650D5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11DB814" w:rsidP="011DB814" w:rsidRDefault="011DB814" w14:paraId="645185D0" w14:textId="0E8C3D81">
          <w:pPr>
            <w:pStyle w:val="Header"/>
            <w:bidi w:val="0"/>
            <w:ind w:right="-115"/>
            <w:jc w:val="right"/>
          </w:pPr>
        </w:p>
      </w:tc>
    </w:tr>
  </w:tbl>
  <w:p w:rsidR="011DB814" w:rsidP="011DB814" w:rsidRDefault="011DB814" w14:paraId="26108342" w14:textId="09D6920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7BF" w:rsidRDefault="002877BF" w14:paraId="2FC2B345" w14:textId="77777777">
      <w:r>
        <w:separator/>
      </w:r>
    </w:p>
    <w:p w:rsidR="002877BF" w:rsidRDefault="002877BF" w14:paraId="5B642B51" w14:textId="77777777"/>
  </w:footnote>
  <w:footnote w:type="continuationSeparator" w:id="0">
    <w:p w:rsidR="002877BF" w:rsidRDefault="002877BF" w14:paraId="74AD3C65" w14:textId="77777777">
      <w:r>
        <w:continuationSeparator/>
      </w:r>
    </w:p>
    <w:p w:rsidR="002877BF" w:rsidRDefault="002877BF" w14:paraId="34F2F111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11DB814" w:rsidTr="011DB814" w14:paraId="704F4F6A">
      <w:tc>
        <w:tcPr>
          <w:tcW w:w="3009" w:type="dxa"/>
          <w:tcMar/>
        </w:tcPr>
        <w:p w:rsidR="011DB814" w:rsidP="011DB814" w:rsidRDefault="011DB814" w14:paraId="19C1BACB" w14:textId="18ADF8D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11DB814" w:rsidP="011DB814" w:rsidRDefault="011DB814" w14:paraId="2A2C5DC6" w14:textId="2C3682D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11DB814" w:rsidP="011DB814" w:rsidRDefault="011DB814" w14:paraId="69BEC3A1" w14:textId="62C97C3D">
          <w:pPr>
            <w:pStyle w:val="Header"/>
            <w:bidi w:val="0"/>
            <w:ind w:right="-115"/>
            <w:jc w:val="right"/>
          </w:pPr>
        </w:p>
      </w:tc>
    </w:tr>
  </w:tbl>
  <w:p w:rsidR="011DB814" w:rsidP="011DB814" w:rsidRDefault="011DB814" w14:paraId="01EC82F1" w14:textId="48F4771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11DB814" w:rsidTr="011DB814" w14:paraId="5B849540">
      <w:tc>
        <w:tcPr>
          <w:tcW w:w="3009" w:type="dxa"/>
          <w:tcMar/>
        </w:tcPr>
        <w:p w:rsidR="011DB814" w:rsidP="011DB814" w:rsidRDefault="011DB814" w14:paraId="559F3486" w14:textId="7BDF860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11DB814" w:rsidP="011DB814" w:rsidRDefault="011DB814" w14:paraId="57B988BB" w14:textId="134D9ED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11DB814" w:rsidP="011DB814" w:rsidRDefault="011DB814" w14:paraId="34F92E57" w14:textId="06BFFDF9">
          <w:pPr>
            <w:pStyle w:val="Header"/>
            <w:bidi w:val="0"/>
            <w:ind w:right="-115"/>
            <w:jc w:val="right"/>
          </w:pPr>
        </w:p>
      </w:tc>
    </w:tr>
  </w:tbl>
  <w:p w:rsidR="011DB814" w:rsidP="011DB814" w:rsidRDefault="011DB814" w14:paraId="16BDBF8C" w14:textId="396B048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20906CDF"/>
    <w:multiLevelType w:val="hybridMultilevel"/>
    <w:tmpl w:val="DEE6982A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F0"/>
    <w:rsid w:val="002877BF"/>
    <w:rsid w:val="007D3893"/>
    <w:rsid w:val="008A3F3C"/>
    <w:rsid w:val="00907483"/>
    <w:rsid w:val="00C340F0"/>
    <w:rsid w:val="011DB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FF5B5"/>
  <w15:chartTrackingRefBased/>
  <w15:docId w15:val="{BAB6708F-C0E4-BE44-97A8-42038622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eader" Target="/word/header.xml" Id="R771d5669076a450e" /><Relationship Type="http://schemas.openxmlformats.org/officeDocument/2006/relationships/header" Target="/word/header2.xml" Id="Rf089af3154a349ca" /><Relationship Type="http://schemas.openxmlformats.org/officeDocument/2006/relationships/footer" Target="/word/footer2.xml" Id="Rc4d534cfdda344b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1B49C6E-CC29-D14F-997F-CA600F8050CD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27"/>
    <w:rsid w:val="002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D8CAA0CF49742A0894A2A5C894FFC">
    <w:name w:val="2B6D8CAA0CF49742A0894A2A5C894FF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1606C43BC84FC94A9207C1C57819AAC0">
    <w:name w:val="1606C43BC84FC94A9207C1C57819A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{41B49C6E-CC29-D14F-997F-CA600F8050CD}tf50002051.dotx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mendoncaroland99@gmail.com</dc:creator>
  <keywords/>
  <dc:description/>
  <lastModifiedBy>Guest User</lastModifiedBy>
  <revision>3</revision>
  <dcterms:created xsi:type="dcterms:W3CDTF">2018-08-09T17:15:00.0000000Z</dcterms:created>
  <dcterms:modified xsi:type="dcterms:W3CDTF">2018-08-10T17:49:16.4581112Z</dcterms:modified>
</coreProperties>
</file>